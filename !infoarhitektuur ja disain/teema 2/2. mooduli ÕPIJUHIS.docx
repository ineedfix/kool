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675" w:rsidRDefault="006E7675">
      <w:pPr>
        <w:pStyle w:val="Default"/>
        <w:tabs>
          <w:tab w:val="left" w:pos="70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INT7161 </w:t>
      </w:r>
      <w:r>
        <w:rPr>
          <w:rFonts w:ascii="Times New Roman" w:hAnsi="Times New Roman" w:cs="Times New Roman"/>
          <w:lang w:val="et-EE"/>
        </w:rPr>
        <w:t>Infoarhitektuur ja -disain</w:t>
      </w:r>
    </w:p>
    <w:p w:rsidR="006E7675" w:rsidRDefault="006E7675">
      <w:pPr>
        <w:pStyle w:val="Default"/>
        <w:rPr>
          <w:rFonts w:ascii="Times New Roman" w:hAnsi="Times New Roman" w:cs="Times New Roman"/>
        </w:rPr>
      </w:pPr>
    </w:p>
    <w:p w:rsidR="006E7675" w:rsidRDefault="006E7675">
      <w:pPr>
        <w:pStyle w:val="Default"/>
        <w:rPr>
          <w:rFonts w:ascii="Times New Roman" w:hAnsi="Times New Roman" w:cs="Times New Roman"/>
        </w:rPr>
      </w:pPr>
    </w:p>
    <w:p w:rsidR="006E7675" w:rsidRDefault="006E7675">
      <w:pPr>
        <w:pStyle w:val="Default"/>
        <w:shd w:val="clear" w:color="auto" w:fill="FFC0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Teise mooduli  ÕPIJUHIS </w:t>
      </w: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1. Loe Raamaturiiulis olevaid loengukonspekte ja omanda toodud käsitlused</w:t>
      </w: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 xml:space="preserve">2. Soorita kõik nõutud tegevused ja esita kirjalikult vastused järgmistele ülesannetele: </w:t>
      </w: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</w:p>
    <w:p w:rsidR="006E7675" w:rsidRDefault="006E7675">
      <w:pPr>
        <w:pStyle w:val="Default"/>
        <w:rPr>
          <w:rFonts w:ascii="Times New Roman" w:hAnsi="Times New Roman" w:cs="Times New Roman"/>
          <w:u w:val="single"/>
          <w:lang w:val="et-EE"/>
        </w:rPr>
      </w:pPr>
      <w:r>
        <w:rPr>
          <w:rFonts w:ascii="Times New Roman" w:hAnsi="Times New Roman" w:cs="Times New Roman"/>
          <w:u w:val="single"/>
          <w:lang w:val="et-EE"/>
        </w:rPr>
        <w:t xml:space="preserve">Ülesanne 1: </w:t>
      </w: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 xml:space="preserve">loe läbi artiklid </w:t>
      </w:r>
    </w:p>
    <w:p w:rsidR="006E7675" w:rsidRDefault="006E767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t-EE"/>
        </w:rPr>
        <w:t>a</w:t>
      </w:r>
      <w:r>
        <w:rPr>
          <w:rFonts w:ascii="Times New Roman" w:hAnsi="Times New Roman" w:cs="Times New Roman"/>
        </w:rPr>
        <w:t xml:space="preserve">)Martzoukou, K. (2004). "A review of Web information seeking research: considerations of method and foci of interest" </w:t>
      </w:r>
      <w:r>
        <w:rPr>
          <w:rFonts w:ascii="Times New Roman" w:hAnsi="Times New Roman" w:cs="Times New Roman"/>
          <w:i/>
          <w:iCs/>
        </w:rPr>
        <w:t>Information Research</w:t>
      </w:r>
      <w:r>
        <w:rPr>
          <w:rFonts w:ascii="Times New Roman" w:hAnsi="Times New Roman" w:cs="Times New Roman"/>
        </w:rPr>
        <w:t xml:space="preserve">, 10(2) paper 215 / </w:t>
      </w:r>
      <w:hyperlink r:id="rId5" w:history="1">
        <w:r>
          <w:rPr>
            <w:rStyle w:val="Hyperlink"/>
          </w:rPr>
          <w:t>http://www.informationr.net/ir/10-2/paper215.html</w:t>
        </w:r>
      </w:hyperlink>
    </w:p>
    <w:p w:rsidR="006E7675" w:rsidRDefault="006E7675">
      <w:pPr>
        <w:pStyle w:val="Default"/>
        <w:rPr>
          <w:rFonts w:ascii="Times New Roman" w:hAnsi="Times New Roman" w:cs="Times New Roman"/>
        </w:rPr>
      </w:pP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</w:rPr>
        <w:t>b)Rohrer,Ch. When to Use Which User Experience Research Methods. Jakob Nielsen’s Alertbox,October</w:t>
      </w:r>
      <w:r>
        <w:rPr>
          <w:rFonts w:ascii="Times New Roman" w:hAnsi="Times New Roman" w:cs="Times New Roman"/>
          <w:lang w:val="et-EE"/>
        </w:rPr>
        <w:t xml:space="preserve"> 6, 2008 </w:t>
      </w: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  <w:hyperlink r:id="rId6" w:history="1">
        <w:r>
          <w:rPr>
            <w:rStyle w:val="Hyperlink"/>
            <w:rFonts w:ascii="Calibri" w:hAnsi="Calibri" w:cs="Calibri"/>
            <w:lang w:val="et-EE"/>
          </w:rPr>
          <w:t>http://www.useit.com/alertbox/user-research-methods.html</w:t>
        </w:r>
      </w:hyperlink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 xml:space="preserve"> </w:t>
      </w: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 xml:space="preserve">Vasta kirjalikult küsimustele: </w:t>
      </w:r>
    </w:p>
    <w:p w:rsidR="006E7675" w:rsidRDefault="006E7675">
      <w:pPr>
        <w:pStyle w:val="Default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 xml:space="preserve">Milliseid uurimismeetodeid kasutatakse infootsingulise käitumise uurimiseks veebikeskkonnas? </w:t>
      </w:r>
    </w:p>
    <w:p w:rsidR="006E7675" w:rsidRDefault="006E7675">
      <w:pPr>
        <w:pStyle w:val="Default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 xml:space="preserve">Mis on meetodite positiivsed ja negatiivsed küljed? </w:t>
      </w:r>
    </w:p>
    <w:p w:rsidR="006E7675" w:rsidRDefault="006E7675">
      <w:pPr>
        <w:pStyle w:val="Default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 xml:space="preserve">Millised indiviidi omadused võivad infootsingulist käitumist iseloomustada </w:t>
      </w:r>
    </w:p>
    <w:p w:rsidR="006E7675" w:rsidRDefault="006E7675">
      <w:pPr>
        <w:rPr>
          <w:rFonts w:cs="Times New Roman"/>
          <w:lang w:val="et-EE"/>
        </w:rPr>
      </w:pPr>
    </w:p>
    <w:p w:rsidR="006E7675" w:rsidRDefault="006E7675">
      <w:pPr>
        <w:rPr>
          <w:rFonts w:cs="Times New Roman"/>
          <w:lang w:val="et-EE"/>
        </w:rPr>
      </w:pPr>
    </w:p>
    <w:p w:rsidR="006E7675" w:rsidRDefault="006E7675">
      <w:pPr>
        <w:pStyle w:val="Default"/>
        <w:rPr>
          <w:rFonts w:ascii="Times New Roman" w:hAnsi="Times New Roman" w:cs="Times New Roman"/>
          <w:u w:val="single"/>
          <w:lang w:val="et-EE"/>
        </w:rPr>
      </w:pPr>
      <w:r>
        <w:rPr>
          <w:rFonts w:ascii="Times New Roman" w:hAnsi="Times New Roman" w:cs="Times New Roman"/>
          <w:u w:val="single"/>
          <w:lang w:val="et-EE"/>
        </w:rPr>
        <w:t xml:space="preserve">Ülesanne 2: </w:t>
      </w: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 xml:space="preserve">Tutvu artikliga: </w:t>
      </w: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 xml:space="preserve">Mental Models. Jakob Nielsen’s Alertbox, October 18, 2010. Arvutivõrgus: </w:t>
      </w:r>
      <w:r>
        <w:rPr>
          <w:rFonts w:ascii="Times New Roman" w:hAnsi="Times New Roman" w:cs="Times New Roman"/>
          <w:b/>
          <w:bCs/>
          <w:lang w:val="et-EE"/>
        </w:rPr>
        <w:t xml:space="preserve">http://www.useit.com/alertbox/mental-models.html </w:t>
      </w:r>
    </w:p>
    <w:p w:rsidR="006E7675" w:rsidRDefault="006E7675">
      <w:pPr>
        <w:pStyle w:val="Default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 xml:space="preserve">Arutle kirjalikult, miks just veebilehtede loomisel on oluline teada midagi inimeste mentaalsetest mudelitest? </w:t>
      </w:r>
    </w:p>
    <w:p w:rsidR="006E7675" w:rsidRDefault="006E7675">
      <w:pPr>
        <w:rPr>
          <w:rFonts w:cs="Times New Roman"/>
          <w:lang w:val="et-EE"/>
        </w:rPr>
      </w:pPr>
    </w:p>
    <w:p w:rsidR="006E7675" w:rsidRDefault="006E7675">
      <w:pPr>
        <w:rPr>
          <w:rFonts w:cs="Times New Roman"/>
          <w:lang w:val="et-EE"/>
        </w:rPr>
      </w:pPr>
      <w:r>
        <w:rPr>
          <w:rFonts w:cs="Times New Roman"/>
          <w:lang w:val="et-EE"/>
        </w:rPr>
        <w:t xml:space="preserve">Teise mooduli iseseisev töö esitada Moodle`s . Esitamise </w:t>
      </w:r>
      <w:r>
        <w:rPr>
          <w:rFonts w:cs="Times New Roman"/>
          <w:b/>
          <w:bCs/>
          <w:lang w:val="et-EE"/>
        </w:rPr>
        <w:t>tähtaeg – 12</w:t>
      </w:r>
      <w:r>
        <w:rPr>
          <w:rFonts w:cs="Times New Roman"/>
          <w:lang w:val="et-EE"/>
        </w:rPr>
        <w:t xml:space="preserve">. </w:t>
      </w:r>
      <w:r>
        <w:rPr>
          <w:rFonts w:cs="Times New Roman"/>
          <w:b/>
          <w:bCs/>
          <w:lang w:val="et-EE"/>
        </w:rPr>
        <w:t>oktoober</w:t>
      </w:r>
    </w:p>
    <w:p w:rsidR="006E7675" w:rsidRDefault="006E7675">
      <w:pPr>
        <w:rPr>
          <w:rFonts w:cs="Times New Roman"/>
        </w:rPr>
      </w:pPr>
    </w:p>
    <w:p w:rsidR="006E7675" w:rsidRDefault="006E7675">
      <w:pPr>
        <w:rPr>
          <w:rFonts w:cs="Times New Roman"/>
          <w:lang w:val="et-EE"/>
        </w:rPr>
      </w:pPr>
    </w:p>
    <w:sectPr w:rsidR="006E7675" w:rsidSect="006E7675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9E6"/>
    <w:multiLevelType w:val="hybridMultilevel"/>
    <w:tmpl w:val="DB805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E035632"/>
    <w:multiLevelType w:val="hybridMultilevel"/>
    <w:tmpl w:val="0BD3B4D4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">
    <w:nsid w:val="313A37C3"/>
    <w:multiLevelType w:val="hybridMultilevel"/>
    <w:tmpl w:val="19E45F51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7675"/>
    <w:rsid w:val="006E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99"/>
    <w:pPr>
      <w:shd w:val="clear" w:color="auto" w:fill="FFC000"/>
    </w:pPr>
    <w:rPr>
      <w:rFonts w:ascii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eit.com/alertbox/user-research-methods.html" TargetMode="External"/><Relationship Id="rId5" Type="http://schemas.openxmlformats.org/officeDocument/2006/relationships/hyperlink" Target="http://www.informationr.net/ir/10-2/paper2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51</TotalTime>
  <Pages>1</Pages>
  <Words>189</Words>
  <Characters>1081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Elviine Uverskaja</dc:creator>
  <cp:keywords/>
  <dc:description/>
  <cp:lastModifiedBy>Elviine Uverskaja</cp:lastModifiedBy>
  <cp:revision>6</cp:revision>
  <dcterms:created xsi:type="dcterms:W3CDTF">2013-09-23T14:11:00Z</dcterms:created>
  <dcterms:modified xsi:type="dcterms:W3CDTF">2016-09-23T17:35:00Z</dcterms:modified>
</cp:coreProperties>
</file>